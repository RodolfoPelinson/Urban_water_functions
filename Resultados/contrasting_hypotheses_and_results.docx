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2346"/>
        <w:gridCol w:w="2481"/>
        <w:gridCol w:w="2332"/>
        <w:gridCol w:w="2333"/>
        <w:gridCol w:w="2333"/>
      </w:tblGrid>
      <w:tr w:rsidR="001E0490" w14:paraId="56F46EB8" w14:textId="77777777" w:rsidTr="007E7AFC">
        <w:tc>
          <w:tcPr>
            <w:tcW w:w="2332" w:type="dxa"/>
          </w:tcPr>
          <w:p w14:paraId="7571CEE3" w14:textId="77777777" w:rsidR="00191DE6" w:rsidRDefault="00191DE6"/>
        </w:tc>
        <w:tc>
          <w:tcPr>
            <w:tcW w:w="2332" w:type="dxa"/>
          </w:tcPr>
          <w:p w14:paraId="2A1ABDE5" w14:textId="77777777" w:rsidR="00191DE6" w:rsidRDefault="00BD0B31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linear</w:t>
            </w:r>
          </w:p>
          <w:p w14:paraId="5EF3D587" w14:textId="77777777" w:rsidR="00BD0B31" w:rsidRDefault="00BD0B31"/>
          <w:p w14:paraId="4B5385FE" w14:textId="77777777" w:rsidR="00191DE6" w:rsidRDefault="00191DE6">
            <w:r>
              <w:rPr>
                <w:noProof/>
              </w:rPr>
              <w:drawing>
                <wp:inline distT="0" distB="0" distL="0" distR="0" wp14:anchorId="5CD0E0EC" wp14:editId="5451B89E">
                  <wp:extent cx="1350010" cy="749065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73" cy="75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834F8" w14:textId="77777777" w:rsidR="00191DE6" w:rsidRDefault="00191DE6"/>
        </w:tc>
        <w:tc>
          <w:tcPr>
            <w:tcW w:w="2332" w:type="dxa"/>
          </w:tcPr>
          <w:p w14:paraId="1324E3D1" w14:textId="77777777" w:rsidR="00191DE6" w:rsidRPr="00BD0B31" w:rsidRDefault="00BD0B31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</w:t>
            </w:r>
            <w:r w:rsidRPr="00BD0B3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egative </w:t>
            </w:r>
            <w:proofErr w:type="spellStart"/>
            <w:r w:rsidRPr="00BD0B3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exponential</w:t>
            </w:r>
            <w:proofErr w:type="spellEnd"/>
          </w:p>
          <w:p w14:paraId="0944749D" w14:textId="77777777" w:rsidR="00BD0B31" w:rsidRDefault="00BD0B31"/>
          <w:p w14:paraId="223A5A8B" w14:textId="77777777" w:rsidR="00191DE6" w:rsidRDefault="00191DE6">
            <w:r>
              <w:rPr>
                <w:noProof/>
              </w:rPr>
              <w:drawing>
                <wp:inline distT="0" distB="0" distL="0" distR="0" wp14:anchorId="5E245B0A" wp14:editId="33C58013">
                  <wp:extent cx="1438275" cy="748261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154" cy="75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33B0401E" w14:textId="77777777" w:rsidR="00191DE6" w:rsidRPr="00BD0B31" w:rsidRDefault="00BD0B31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D0B3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positive </w:t>
            </w:r>
            <w:proofErr w:type="spellStart"/>
            <w:r w:rsidRPr="00BD0B3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exponential</w:t>
            </w:r>
            <w:proofErr w:type="spellEnd"/>
          </w:p>
          <w:p w14:paraId="0B988C87" w14:textId="77777777" w:rsidR="00BD0B31" w:rsidRDefault="00BD0B31"/>
          <w:p w14:paraId="7653D169" w14:textId="77777777" w:rsidR="00191DE6" w:rsidRDefault="00191DE6">
            <w:r>
              <w:rPr>
                <w:noProof/>
              </w:rPr>
              <w:drawing>
                <wp:inline distT="0" distB="0" distL="0" distR="0" wp14:anchorId="3ACF32E4" wp14:editId="39E03470">
                  <wp:extent cx="1250950" cy="725473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372" cy="73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14:paraId="08959618" w14:textId="77777777" w:rsidR="00191DE6" w:rsidRDefault="00BD0B31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bell </w:t>
            </w: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shaped</w:t>
            </w:r>
            <w:proofErr w:type="spellEnd"/>
          </w:p>
          <w:p w14:paraId="6DABCE63" w14:textId="77777777" w:rsidR="00BD0B31" w:rsidRDefault="00BD0B31"/>
          <w:p w14:paraId="7319AA97" w14:textId="77777777" w:rsidR="00191DE6" w:rsidRDefault="00191DE6">
            <w:r>
              <w:rPr>
                <w:noProof/>
              </w:rPr>
              <w:drawing>
                <wp:inline distT="0" distB="0" distL="0" distR="0" wp14:anchorId="69487DD5" wp14:editId="1D1049B8">
                  <wp:extent cx="1220284" cy="703863"/>
                  <wp:effectExtent l="0" t="0" r="0" b="127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34" cy="71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14:paraId="3AB26229" w14:textId="77777777" w:rsidR="00191DE6" w:rsidRPr="00BD0B31" w:rsidRDefault="00BD0B31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BD0B3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sigmoid</w:t>
            </w:r>
            <w:proofErr w:type="spellEnd"/>
          </w:p>
          <w:p w14:paraId="686C89BF" w14:textId="77777777" w:rsidR="00BD0B31" w:rsidRDefault="00BD0B31"/>
          <w:p w14:paraId="26ED4FD6" w14:textId="77777777" w:rsidR="00191DE6" w:rsidRDefault="00191DE6">
            <w:r>
              <w:rPr>
                <w:noProof/>
              </w:rPr>
              <w:drawing>
                <wp:inline distT="0" distB="0" distL="0" distR="0" wp14:anchorId="14E8DC8E" wp14:editId="4461FCB7">
                  <wp:extent cx="1266190" cy="702557"/>
                  <wp:effectExtent l="0" t="0" r="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587" cy="71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C8A59" w14:textId="77777777" w:rsidR="00191DE6" w:rsidRDefault="00191DE6"/>
        </w:tc>
      </w:tr>
      <w:tr w:rsidR="00813EFB" w:rsidRPr="00813EFB" w14:paraId="7D616599" w14:textId="77777777" w:rsidTr="007E7AFC">
        <w:tc>
          <w:tcPr>
            <w:tcW w:w="2332" w:type="dxa"/>
          </w:tcPr>
          <w:p w14:paraId="7A486261" w14:textId="77777777" w:rsidR="00191DE6" w:rsidRPr="00813EFB" w:rsidRDefault="00191DE6">
            <w:pPr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28DD1B" wp14:editId="00B752D8">
                  <wp:extent cx="1394226" cy="759317"/>
                  <wp:effectExtent l="0" t="0" r="0" b="317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660" cy="76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14:paraId="45F325C3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FC93DE" w14:textId="77777777" w:rsidR="001E0490" w:rsidRPr="00813EFB" w:rsidRDefault="001E0490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14:paraId="43C15FF3" w14:textId="77777777" w:rsidR="00191DE6" w:rsidRPr="00813EFB" w:rsidRDefault="00BD0B31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temperature</w:t>
            </w:r>
            <w:proofErr w:type="spellEnd"/>
          </w:p>
          <w:p w14:paraId="6C8ABEDF" w14:textId="77777777" w:rsidR="00222C67" w:rsidRPr="00813EFB" w:rsidRDefault="00222C67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DO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14:paraId="21C969CC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14:paraId="46EC8975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14:paraId="7B6218E1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EFB" w:rsidRPr="00813EFB" w14:paraId="130186DA" w14:textId="77777777" w:rsidTr="007E7AFC">
        <w:tc>
          <w:tcPr>
            <w:tcW w:w="2332" w:type="dxa"/>
          </w:tcPr>
          <w:p w14:paraId="1C839426" w14:textId="77777777" w:rsidR="00191DE6" w:rsidRPr="00813EFB" w:rsidRDefault="00191DE6">
            <w:pPr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F1C9AA" wp14:editId="3DD24425">
                  <wp:extent cx="1377315" cy="751672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258" cy="76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6EAF8DD6" w14:textId="425F786F" w:rsidR="00A91F3A" w:rsidRPr="00813EFB" w:rsidRDefault="00A91F3A" w:rsidP="00A91F3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Σ aminoketones</w:t>
            </w:r>
          </w:p>
          <w:p w14:paraId="7ED72921" w14:textId="1C4D22A1" w:rsidR="00191DE6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atrazin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F51C117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E694AA0" w14:textId="72EC70C2" w:rsidR="00191DE6" w:rsidRPr="00813EFB" w:rsidRDefault="00A91F3A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atrazin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4860A99A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1A17F388" w14:textId="5C0B88F9" w:rsidR="00191DE6" w:rsidRPr="00813EFB" w:rsidRDefault="0037719E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 w:rsidR="00A91F3A"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affeine</w:t>
            </w:r>
            <w:proofErr w:type="spellEnd"/>
          </w:p>
          <w:p w14:paraId="40E1B650" w14:textId="77777777" w:rsidR="0037719E" w:rsidRPr="00813EFB" w:rsidRDefault="0037719E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>SARS-CoV-2 N1</w:t>
            </w:r>
          </w:p>
          <w:p w14:paraId="3F574BBE" w14:textId="0793121D" w:rsidR="0037719E" w:rsidRPr="00813EFB" w:rsidRDefault="0037719E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>SARS-CoV-2 N</w:t>
            </w:r>
            <w:r w:rsidRPr="00813EF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13EFB" w:rsidRPr="00813EFB" w14:paraId="3978C994" w14:textId="77777777" w:rsidTr="007E7AFC">
        <w:tc>
          <w:tcPr>
            <w:tcW w:w="2332" w:type="dxa"/>
          </w:tcPr>
          <w:p w14:paraId="3C9F0FF8" w14:textId="77777777" w:rsidR="00191DE6" w:rsidRPr="00813EFB" w:rsidRDefault="00191DE6">
            <w:pPr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8D0610" wp14:editId="2B2E620A">
                  <wp:extent cx="1362075" cy="74335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167" cy="74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3D346E77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F7EAF1D" w14:textId="77777777" w:rsidR="00191DE6" w:rsidRPr="00813EFB" w:rsidRDefault="00BD0B31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temperature</w:t>
            </w:r>
            <w:proofErr w:type="spellEnd"/>
          </w:p>
          <w:p w14:paraId="5A10A3E1" w14:textId="77777777" w:rsidR="00222C67" w:rsidRPr="00813EFB" w:rsidRDefault="00222C67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DO</w:t>
            </w:r>
          </w:p>
          <w:p w14:paraId="4B6BDF5B" w14:textId="77777777" w:rsidR="00222C67" w:rsidRPr="00813EFB" w:rsidRDefault="00222C67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>pH</w:t>
            </w:r>
          </w:p>
          <w:p w14:paraId="04648020" w14:textId="77777777" w:rsidR="00222C67" w:rsidRPr="00813EFB" w:rsidRDefault="00222C67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 xml:space="preserve">redox </w:t>
            </w:r>
            <w:proofErr w:type="spellStart"/>
            <w:r w:rsidRPr="00813EFB">
              <w:rPr>
                <w:rFonts w:ascii="Arial" w:hAnsi="Arial" w:cs="Arial"/>
                <w:sz w:val="20"/>
                <w:szCs w:val="20"/>
              </w:rPr>
              <w:t>potential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E940BD7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30970422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2C865BB4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EFB" w:rsidRPr="00813EFB" w14:paraId="7B5205BF" w14:textId="77777777" w:rsidTr="007E7AFC">
        <w:tc>
          <w:tcPr>
            <w:tcW w:w="2332" w:type="dxa"/>
          </w:tcPr>
          <w:p w14:paraId="69DA0DA7" w14:textId="77777777" w:rsidR="00191DE6" w:rsidRPr="00813EFB" w:rsidRDefault="00191DE6">
            <w:pPr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D73E563" wp14:editId="5233D2F1">
                  <wp:extent cx="1441450" cy="949458"/>
                  <wp:effectExtent l="0" t="0" r="6350" b="317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93" cy="95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6D4AA62B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63D5AC0A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735F58B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0C199D48" w14:textId="3E064968" w:rsidR="00191DE6" w:rsidRPr="00813EFB" w:rsidRDefault="00191DE6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4DB38715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EFB" w:rsidRPr="00813EFB" w14:paraId="6C923001" w14:textId="77777777" w:rsidTr="007E7AFC">
        <w:tc>
          <w:tcPr>
            <w:tcW w:w="2332" w:type="dxa"/>
            <w:tcBorders>
              <w:bottom w:val="single" w:sz="4" w:space="0" w:color="auto"/>
            </w:tcBorders>
          </w:tcPr>
          <w:p w14:paraId="14B3576B" w14:textId="77777777" w:rsidR="00191DE6" w:rsidRPr="00813EFB" w:rsidRDefault="00191DE6">
            <w:pPr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30486F" wp14:editId="3C579ED8">
                  <wp:extent cx="1496287" cy="672886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388" cy="67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4818530A" w14:textId="5AAB4E9C" w:rsidR="00BD0B31" w:rsidRPr="00813EFB" w:rsidRDefault="00BD0B31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E29AC4" w14:textId="67BAE6DF" w:rsidR="00A91F3A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discharge</w:t>
            </w:r>
          </w:p>
          <w:p w14:paraId="68368C4F" w14:textId="756733D6" w:rsidR="007F4CE5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 xml:space="preserve">Σ </w:t>
            </w:r>
            <w:r w:rsidR="007F4CE5" w:rsidRPr="00813EFB">
              <w:rPr>
                <w:rFonts w:ascii="Arial" w:hAnsi="Arial" w:cs="Arial"/>
                <w:sz w:val="20"/>
                <w:szCs w:val="20"/>
                <w:lang w:val="en-US"/>
              </w:rPr>
              <w:t>antidepress</w:t>
            </w: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ants</w:t>
            </w:r>
          </w:p>
          <w:p w14:paraId="5DDFAC1A" w14:textId="160CD88E" w:rsidR="007F4CE5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 xml:space="preserve">Σ </w:t>
            </w:r>
            <w:r w:rsidR="007F4CE5" w:rsidRPr="00813EFB">
              <w:rPr>
                <w:rFonts w:ascii="Arial" w:hAnsi="Arial" w:cs="Arial"/>
                <w:sz w:val="20"/>
                <w:szCs w:val="20"/>
                <w:lang w:val="en-US"/>
              </w:rPr>
              <w:t>SSRIs</w:t>
            </w:r>
          </w:p>
          <w:p w14:paraId="33BC5A99" w14:textId="48D5C14A" w:rsidR="00A91F3A" w:rsidRPr="00813EFB" w:rsidRDefault="00A91F3A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atrazine</w:t>
            </w:r>
          </w:p>
          <w:p w14:paraId="617B3D09" w14:textId="712C84C8" w:rsidR="00A91F3A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diuron</w:t>
            </w:r>
          </w:p>
          <w:p w14:paraId="2290C643" w14:textId="77777777" w:rsidR="00A91F3A" w:rsidRPr="00813EFB" w:rsidRDefault="00A91F3A" w:rsidP="00A91F3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chlorophyll a</w:t>
            </w:r>
          </w:p>
          <w:p w14:paraId="34FD1094" w14:textId="77777777" w:rsidR="00A91F3A" w:rsidRPr="00813EFB" w:rsidRDefault="00A91F3A" w:rsidP="00A91F3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phycocyanin</w:t>
            </w:r>
          </w:p>
          <w:p w14:paraId="0FB19F33" w14:textId="6B71D115" w:rsidR="0086771E" w:rsidRPr="00813EFB" w:rsidRDefault="0086771E" w:rsidP="00A91F3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>SARS-CoV-2 N2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C70C601" w14:textId="77777777" w:rsidR="00BD0B31" w:rsidRPr="00813EFB" w:rsidRDefault="00BD0B31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temperature</w:t>
            </w:r>
          </w:p>
          <w:p w14:paraId="5D68CCC8" w14:textId="77777777" w:rsidR="00222C67" w:rsidRPr="00813EFB" w:rsidRDefault="00222C67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DO</w:t>
            </w:r>
          </w:p>
          <w:p w14:paraId="18850C3F" w14:textId="77777777" w:rsidR="00222C67" w:rsidRPr="00813EFB" w:rsidRDefault="00222C67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SPC</w:t>
            </w:r>
          </w:p>
          <w:p w14:paraId="43337C77" w14:textId="487C0031" w:rsidR="00222C67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222C67" w:rsidRPr="00813EFB">
              <w:rPr>
                <w:rFonts w:ascii="Arial" w:hAnsi="Arial" w:cs="Arial"/>
                <w:sz w:val="20"/>
                <w:szCs w:val="20"/>
                <w:lang w:val="en-US"/>
              </w:rPr>
              <w:t>onductivity</w:t>
            </w:r>
          </w:p>
          <w:p w14:paraId="293AC82F" w14:textId="67BC40EA" w:rsidR="00222C67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222C67" w:rsidRPr="00813EFB">
              <w:rPr>
                <w:rFonts w:ascii="Arial" w:hAnsi="Arial" w:cs="Arial"/>
                <w:sz w:val="20"/>
                <w:szCs w:val="20"/>
                <w:lang w:val="en-US"/>
              </w:rPr>
              <w:t>urbidity</w:t>
            </w:r>
          </w:p>
          <w:p w14:paraId="4F1E7C94" w14:textId="77777777" w:rsidR="007F4CE5" w:rsidRPr="00813EFB" w:rsidRDefault="007F4CE5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TDC</w:t>
            </w:r>
          </w:p>
          <w:p w14:paraId="5F9E1ADF" w14:textId="77777777" w:rsidR="00222C67" w:rsidRPr="00813EFB" w:rsidRDefault="007F4CE5" w:rsidP="007F4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>D</w:t>
            </w:r>
            <w:r w:rsidR="00222C67" w:rsidRPr="00813EFB">
              <w:rPr>
                <w:rFonts w:ascii="Arial" w:hAnsi="Arial" w:cs="Arial"/>
                <w:sz w:val="20"/>
                <w:szCs w:val="20"/>
              </w:rPr>
              <w:t>OC</w:t>
            </w:r>
            <w:r w:rsidRPr="00813EF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F79C66F" w14:textId="77777777" w:rsidR="00222C67" w:rsidRPr="00813EFB" w:rsidRDefault="00222C67" w:rsidP="007F4CE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DIC</w:t>
            </w:r>
          </w:p>
          <w:p w14:paraId="0DBE7FF9" w14:textId="77777777" w:rsidR="007F4CE5" w:rsidRPr="00813EFB" w:rsidRDefault="007F4CE5" w:rsidP="007F4CE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TN</w:t>
            </w:r>
          </w:p>
          <w:p w14:paraId="77DD2FC7" w14:textId="77777777" w:rsidR="00A91F3A" w:rsidRPr="00813EFB" w:rsidRDefault="007F4CE5" w:rsidP="00A91F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 xml:space="preserve">N </w:t>
            </w:r>
            <w:proofErr w:type="spellStart"/>
            <w:r w:rsidRPr="00813EFB">
              <w:rPr>
                <w:rFonts w:ascii="Arial" w:hAnsi="Arial" w:cs="Arial"/>
                <w:sz w:val="20"/>
                <w:szCs w:val="20"/>
              </w:rPr>
              <w:t>pharmaceuticals</w:t>
            </w:r>
            <w:proofErr w:type="spellEnd"/>
          </w:p>
          <w:p w14:paraId="57597BB2" w14:textId="79C0E34E" w:rsidR="00A91F3A" w:rsidRPr="00813EFB" w:rsidRDefault="00A91F3A" w:rsidP="00A91F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sz w:val="20"/>
                <w:szCs w:val="20"/>
              </w:rPr>
              <w:t>carbendazim</w:t>
            </w:r>
            <w:proofErr w:type="spellEnd"/>
          </w:p>
          <w:p w14:paraId="72D4634E" w14:textId="4CE3DA25" w:rsidR="00A91F3A" w:rsidRPr="00813EFB" w:rsidRDefault="00A91F3A" w:rsidP="007F4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 xml:space="preserve">paracetamol </w:t>
            </w:r>
          </w:p>
          <w:p w14:paraId="6398E919" w14:textId="77777777" w:rsidR="00A91F3A" w:rsidRPr="00813EFB" w:rsidRDefault="00A91F3A" w:rsidP="00A91F3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chlorophyll</w:t>
            </w:r>
            <w:proofErr w:type="spellEnd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</w:t>
            </w:r>
          </w:p>
          <w:p w14:paraId="6040194B" w14:textId="77777777" w:rsidR="00A91F3A" w:rsidRPr="00813EFB" w:rsidRDefault="00A91F3A" w:rsidP="007F4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6174809" w14:textId="77777777" w:rsidR="00191DE6" w:rsidRPr="00813EFB" w:rsidRDefault="00191DE6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1633496E" w14:textId="123AE424" w:rsidR="00191DE6" w:rsidRPr="00813EFB" w:rsidRDefault="008D6270" w:rsidP="00326E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3EFB">
              <w:rPr>
                <w:rFonts w:ascii="Arial" w:hAnsi="Arial" w:cs="Arial"/>
                <w:i/>
                <w:iCs/>
                <w:sz w:val="20"/>
                <w:szCs w:val="20"/>
              </w:rPr>
              <w:t>caffeine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4894B15D" w14:textId="77777777" w:rsidR="007F4CE5" w:rsidRPr="00813EFB" w:rsidRDefault="007F4CE5" w:rsidP="007F4CE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TDC</w:t>
            </w:r>
          </w:p>
          <w:p w14:paraId="62C464CD" w14:textId="6137E601" w:rsidR="00A91F3A" w:rsidRPr="00813EFB" w:rsidRDefault="00A91F3A" w:rsidP="007F4CE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DIC</w:t>
            </w:r>
          </w:p>
          <w:p w14:paraId="0B6523AA" w14:textId="77777777" w:rsidR="00191DE6" w:rsidRPr="00813EFB" w:rsidRDefault="007F4CE5" w:rsidP="00326EF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TN</w:t>
            </w:r>
          </w:p>
          <w:p w14:paraId="4215F34B" w14:textId="23A698DA" w:rsidR="007F4CE5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 xml:space="preserve">Σ  </w:t>
            </w:r>
            <w:r w:rsidR="007F4CE5" w:rsidRPr="00813EFB">
              <w:rPr>
                <w:rFonts w:ascii="Arial" w:hAnsi="Arial" w:cs="Arial"/>
                <w:sz w:val="20"/>
                <w:szCs w:val="20"/>
                <w:lang w:val="en-US"/>
              </w:rPr>
              <w:t>SNRIs</w:t>
            </w:r>
            <w:proofErr w:type="gramEnd"/>
          </w:p>
          <w:p w14:paraId="366FC22D" w14:textId="77777777" w:rsidR="007F4CE5" w:rsidRPr="00813EFB" w:rsidRDefault="00A91F3A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  <w:lang w:val="en-US"/>
              </w:rPr>
              <w:t xml:space="preserve"> Σ </w:t>
            </w:r>
            <w:proofErr w:type="spellStart"/>
            <w:r w:rsidR="007F4CE5" w:rsidRPr="00813EFB">
              <w:rPr>
                <w:rFonts w:ascii="Arial" w:hAnsi="Arial" w:cs="Arial"/>
                <w:sz w:val="20"/>
                <w:szCs w:val="20"/>
                <w:lang w:val="en-US"/>
              </w:rPr>
              <w:t>tryciclics</w:t>
            </w:r>
            <w:proofErr w:type="spellEnd"/>
          </w:p>
          <w:p w14:paraId="5F236979" w14:textId="78791541" w:rsidR="004F595E" w:rsidRPr="00813EFB" w:rsidRDefault="004F595E" w:rsidP="00326EF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3EFB">
              <w:rPr>
                <w:rFonts w:ascii="Arial" w:hAnsi="Arial" w:cs="Arial"/>
                <w:sz w:val="20"/>
                <w:szCs w:val="20"/>
              </w:rPr>
              <w:t>SARS-CoV-2 N2</w:t>
            </w:r>
          </w:p>
        </w:tc>
      </w:tr>
    </w:tbl>
    <w:p w14:paraId="3F488987" w14:textId="77777777" w:rsidR="00DE6144" w:rsidRPr="00813EFB" w:rsidRDefault="00DE6144" w:rsidP="00A91F3A">
      <w:pPr>
        <w:rPr>
          <w:rFonts w:ascii="Arial" w:hAnsi="Arial" w:cs="Arial"/>
          <w:sz w:val="20"/>
          <w:szCs w:val="20"/>
          <w:lang w:val="en-US"/>
        </w:rPr>
      </w:pPr>
    </w:p>
    <w:sectPr w:rsidR="00DE6144" w:rsidRPr="00813EFB" w:rsidSect="007E7A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FC"/>
    <w:rsid w:val="000676EA"/>
    <w:rsid w:val="000F6B79"/>
    <w:rsid w:val="00191DE6"/>
    <w:rsid w:val="001A2D38"/>
    <w:rsid w:val="001C6DA1"/>
    <w:rsid w:val="001E0490"/>
    <w:rsid w:val="00222C67"/>
    <w:rsid w:val="002B1CA7"/>
    <w:rsid w:val="002B60DB"/>
    <w:rsid w:val="00326EFF"/>
    <w:rsid w:val="00343AB8"/>
    <w:rsid w:val="0037719E"/>
    <w:rsid w:val="00386F16"/>
    <w:rsid w:val="003B0C9C"/>
    <w:rsid w:val="0049405F"/>
    <w:rsid w:val="004F595E"/>
    <w:rsid w:val="005B0D5F"/>
    <w:rsid w:val="005C194C"/>
    <w:rsid w:val="006A5C89"/>
    <w:rsid w:val="007E7AFC"/>
    <w:rsid w:val="007F4CE5"/>
    <w:rsid w:val="00813EFB"/>
    <w:rsid w:val="00833240"/>
    <w:rsid w:val="0086771E"/>
    <w:rsid w:val="008D6270"/>
    <w:rsid w:val="00A2496A"/>
    <w:rsid w:val="00A72A77"/>
    <w:rsid w:val="00A8445A"/>
    <w:rsid w:val="00A91F3A"/>
    <w:rsid w:val="00BD0B31"/>
    <w:rsid w:val="00C9768F"/>
    <w:rsid w:val="00CC5092"/>
    <w:rsid w:val="00DB40B9"/>
    <w:rsid w:val="00DC1660"/>
    <w:rsid w:val="00DE6144"/>
    <w:rsid w:val="00E46612"/>
    <w:rsid w:val="00F94F16"/>
    <w:rsid w:val="00F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159E"/>
  <w15:chartTrackingRefBased/>
  <w15:docId w15:val="{49E5CBB6-DC4E-4751-A814-A2D627C2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DO\amostragem_Alto_Tiet&#234;\___in_prep_shape_of_environmental_degradation\_ms\results_tabl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results_table.dotx</Template>
  <TotalTime>123</TotalTime>
  <Pages>2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Rodolfo Mei Pelinson</cp:lastModifiedBy>
  <cp:revision>28</cp:revision>
  <cp:lastPrinted>2024-09-18T14:08:00Z</cp:lastPrinted>
  <dcterms:created xsi:type="dcterms:W3CDTF">2024-09-18T14:04:00Z</dcterms:created>
  <dcterms:modified xsi:type="dcterms:W3CDTF">2024-09-20T20:17:00Z</dcterms:modified>
</cp:coreProperties>
</file>